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7F8D" w14:textId="42FFA28B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40"/>
          <w:szCs w:val="44"/>
        </w:rPr>
      </w:pPr>
    </w:p>
    <w:p w14:paraId="355BECC3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40"/>
          <w:szCs w:val="44"/>
        </w:rPr>
      </w:pPr>
    </w:p>
    <w:p w14:paraId="2296B295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40"/>
          <w:szCs w:val="44"/>
        </w:rPr>
      </w:pPr>
    </w:p>
    <w:p w14:paraId="0A4DCB62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40"/>
          <w:szCs w:val="44"/>
        </w:rPr>
      </w:pPr>
    </w:p>
    <w:p w14:paraId="65802C7E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40"/>
          <w:szCs w:val="44"/>
        </w:rPr>
      </w:pPr>
    </w:p>
    <w:p w14:paraId="0137B8F7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40"/>
          <w:szCs w:val="44"/>
        </w:rPr>
      </w:pPr>
    </w:p>
    <w:p w14:paraId="51BF9161" w14:textId="68E068EE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69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PROPOSAL</w:t>
      </w:r>
    </w:p>
    <w:p w14:paraId="3D39122D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17B28C8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CD851BA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C43AF1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015F875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E9703A" w14:textId="69B95BC1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0695">
        <w:rPr>
          <w:rFonts w:ascii="Times New Roman" w:eastAsia="Times New Roman" w:hAnsi="Times New Roman" w:cs="Times New Roman"/>
          <w:b/>
          <w:bCs/>
          <w:sz w:val="32"/>
          <w:szCs w:val="32"/>
        </w:rPr>
        <w:t>CLIENTS</w:t>
      </w:r>
    </w:p>
    <w:p w14:paraId="6C827380" w14:textId="3F1E0E33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 w:rsidRPr="00B10695">
        <w:rPr>
          <w:rFonts w:ascii="Times New Roman" w:eastAsia="Times New Roman" w:hAnsi="Times New Roman" w:cs="Times New Roman"/>
          <w:sz w:val="32"/>
          <w:szCs w:val="32"/>
        </w:rPr>
        <w:t>Client One</w:t>
      </w:r>
      <w:r w:rsidRPr="00B10695">
        <w:rPr>
          <w:rStyle w:val="FootnoteReference"/>
          <w:rFonts w:ascii="Times New Roman" w:eastAsia="Times New Roman" w:hAnsi="Times New Roman" w:cs="Times New Roman"/>
          <w:sz w:val="32"/>
          <w:szCs w:val="32"/>
        </w:rPr>
        <w:footnoteReference w:id="2"/>
      </w:r>
      <w:r w:rsidRPr="00B10695">
        <w:rPr>
          <w:rFonts w:ascii="Times New Roman" w:eastAsia="Times New Roman" w:hAnsi="Times New Roman" w:cs="Times New Roman"/>
          <w:sz w:val="32"/>
          <w:szCs w:val="32"/>
        </w:rPr>
        <w:t>, Client Two</w:t>
      </w:r>
      <w:r w:rsidRPr="00B10695">
        <w:rPr>
          <w:rStyle w:val="FootnoteReference"/>
          <w:rFonts w:ascii="Times New Roman" w:eastAsia="Times New Roman" w:hAnsi="Times New Roman" w:cs="Times New Roman"/>
          <w:sz w:val="32"/>
          <w:szCs w:val="32"/>
        </w:rPr>
        <w:footnoteReference w:id="3"/>
      </w:r>
    </w:p>
    <w:p w14:paraId="0787536E" w14:textId="1FBBD19E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655CA4" w14:textId="629FA291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2C8E36" w14:textId="77777777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9B1419" w14:textId="29822E76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0695">
        <w:rPr>
          <w:rFonts w:ascii="Times New Roman" w:eastAsia="Times New Roman" w:hAnsi="Times New Roman" w:cs="Times New Roman"/>
          <w:b/>
          <w:bCs/>
          <w:sz w:val="32"/>
          <w:szCs w:val="32"/>
        </w:rPr>
        <w:t>RECEIVED BY</w:t>
      </w:r>
    </w:p>
    <w:p w14:paraId="6C5EC578" w14:textId="0BEE1C64" w:rsidR="00ED6439" w:rsidRPr="00B10695" w:rsidRDefault="00ED6439" w:rsidP="00ED643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CUBE Staff</w:t>
      </w:r>
    </w:p>
    <w:p w14:paraId="0ACA7AE4" w14:textId="3B2318ED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sz w:val="40"/>
          <w:szCs w:val="44"/>
        </w:rPr>
      </w:pPr>
      <w:r w:rsidRPr="00B10695">
        <w:rPr>
          <w:rFonts w:ascii="Times New Roman" w:eastAsia="Times New Roman" w:hAnsi="Times New Roman" w:cs="Times New Roman"/>
          <w:b/>
          <w:bCs/>
          <w:sz w:val="40"/>
          <w:szCs w:val="44"/>
        </w:rPr>
        <w:br w:type="page"/>
      </w:r>
    </w:p>
    <w:p w14:paraId="14D93EB1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40"/>
          <w:szCs w:val="44"/>
        </w:rPr>
      </w:pPr>
    </w:p>
    <w:tbl>
      <w:tblPr>
        <w:tblStyle w:val="TableGrid"/>
        <w:tblW w:w="1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ED6439" w:rsidRPr="00B10695" w14:paraId="5DAE4421" w14:textId="77777777" w:rsidTr="00F64597">
        <w:trPr>
          <w:trHeight w:val="500"/>
        </w:trPr>
        <w:tc>
          <w:tcPr>
            <w:tcW w:w="1660" w:type="dxa"/>
            <w:hideMark/>
          </w:tcPr>
          <w:p w14:paraId="6D46D92D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PROJECT NAME</w:t>
            </w:r>
          </w:p>
        </w:tc>
        <w:tc>
          <w:tcPr>
            <w:tcW w:w="9780" w:type="dxa"/>
            <w:gridSpan w:val="3"/>
            <w:hideMark/>
          </w:tcPr>
          <w:p w14:paraId="52067B1F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ED6439" w:rsidRPr="00B10695" w14:paraId="184DCDC2" w14:textId="77777777" w:rsidTr="00F64597">
        <w:trPr>
          <w:trHeight w:val="500"/>
        </w:trPr>
        <w:tc>
          <w:tcPr>
            <w:tcW w:w="1660" w:type="dxa"/>
            <w:hideMark/>
          </w:tcPr>
          <w:p w14:paraId="01788719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EST. START DATE</w:t>
            </w:r>
          </w:p>
        </w:tc>
        <w:tc>
          <w:tcPr>
            <w:tcW w:w="4060" w:type="dxa"/>
            <w:hideMark/>
          </w:tcPr>
          <w:p w14:paraId="07E38D26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hideMark/>
          </w:tcPr>
          <w:p w14:paraId="3FAA8DB9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EST. FINISH DATE</w:t>
            </w:r>
          </w:p>
        </w:tc>
        <w:tc>
          <w:tcPr>
            <w:tcW w:w="4060" w:type="dxa"/>
            <w:hideMark/>
          </w:tcPr>
          <w:p w14:paraId="0D0BC9EA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ED6439" w:rsidRPr="00B10695" w14:paraId="66F0463F" w14:textId="77777777" w:rsidTr="00F64597">
        <w:trPr>
          <w:trHeight w:val="500"/>
        </w:trPr>
        <w:tc>
          <w:tcPr>
            <w:tcW w:w="1660" w:type="dxa"/>
            <w:hideMark/>
          </w:tcPr>
          <w:p w14:paraId="7BDB4458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SUBMITTED TO</w:t>
            </w:r>
          </w:p>
        </w:tc>
        <w:tc>
          <w:tcPr>
            <w:tcW w:w="4060" w:type="dxa"/>
            <w:hideMark/>
          </w:tcPr>
          <w:p w14:paraId="25D9DF01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hideMark/>
          </w:tcPr>
          <w:p w14:paraId="324CE6BB" w14:textId="1AE85846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DEPARTMENT</w:t>
            </w:r>
          </w:p>
        </w:tc>
        <w:tc>
          <w:tcPr>
            <w:tcW w:w="4060" w:type="dxa"/>
            <w:hideMark/>
          </w:tcPr>
          <w:p w14:paraId="4B3C64B5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ED6439" w:rsidRPr="00B10695" w14:paraId="40F9CDE4" w14:textId="77777777" w:rsidTr="00F64597">
        <w:trPr>
          <w:trHeight w:val="500"/>
        </w:trPr>
        <w:tc>
          <w:tcPr>
            <w:tcW w:w="1660" w:type="dxa"/>
            <w:hideMark/>
          </w:tcPr>
          <w:p w14:paraId="2AC3DE91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CONTACT NAME</w:t>
            </w:r>
          </w:p>
        </w:tc>
        <w:tc>
          <w:tcPr>
            <w:tcW w:w="4060" w:type="dxa"/>
            <w:hideMark/>
          </w:tcPr>
          <w:p w14:paraId="373E27EF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vMerge w:val="restart"/>
            <w:hideMark/>
          </w:tcPr>
          <w:p w14:paraId="668ECBB2" w14:textId="77777777" w:rsidR="00ED6439" w:rsidRPr="00B10695" w:rsidRDefault="00ED6439" w:rsidP="00F64597">
            <w:pPr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ADDRESS</w:t>
            </w:r>
          </w:p>
        </w:tc>
        <w:tc>
          <w:tcPr>
            <w:tcW w:w="4060" w:type="dxa"/>
            <w:vMerge w:val="restart"/>
            <w:hideMark/>
          </w:tcPr>
          <w:p w14:paraId="0F295DA2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ED6439" w:rsidRPr="00B10695" w14:paraId="67725394" w14:textId="77777777" w:rsidTr="00F64597">
        <w:trPr>
          <w:trHeight w:val="500"/>
        </w:trPr>
        <w:tc>
          <w:tcPr>
            <w:tcW w:w="1660" w:type="dxa"/>
            <w:hideMark/>
          </w:tcPr>
          <w:p w14:paraId="4A5C8CF4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PHONE</w:t>
            </w:r>
          </w:p>
        </w:tc>
        <w:tc>
          <w:tcPr>
            <w:tcW w:w="4060" w:type="dxa"/>
            <w:hideMark/>
          </w:tcPr>
          <w:p w14:paraId="5B984069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vMerge/>
            <w:hideMark/>
          </w:tcPr>
          <w:p w14:paraId="7AEBD8D4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60" w:type="dxa"/>
            <w:vMerge/>
            <w:hideMark/>
          </w:tcPr>
          <w:p w14:paraId="44EA314E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D6439" w:rsidRPr="00B10695" w14:paraId="34A52A28" w14:textId="77777777" w:rsidTr="00F64597">
        <w:trPr>
          <w:trHeight w:val="500"/>
        </w:trPr>
        <w:tc>
          <w:tcPr>
            <w:tcW w:w="1660" w:type="dxa"/>
            <w:hideMark/>
          </w:tcPr>
          <w:p w14:paraId="27FD313B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EMAIL</w:t>
            </w:r>
          </w:p>
        </w:tc>
        <w:tc>
          <w:tcPr>
            <w:tcW w:w="4060" w:type="dxa"/>
            <w:hideMark/>
          </w:tcPr>
          <w:p w14:paraId="37565D74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vMerge/>
            <w:hideMark/>
          </w:tcPr>
          <w:p w14:paraId="074C0DC0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60" w:type="dxa"/>
            <w:vMerge/>
            <w:hideMark/>
          </w:tcPr>
          <w:p w14:paraId="0BB833BA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3F4F143A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6"/>
          <w:szCs w:val="44"/>
        </w:rPr>
      </w:pPr>
    </w:p>
    <w:tbl>
      <w:tblPr>
        <w:tblStyle w:val="TableGrid"/>
        <w:tblW w:w="1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ED6439" w:rsidRPr="00B10695" w14:paraId="6BC5B4A0" w14:textId="77777777" w:rsidTr="00F64597">
        <w:trPr>
          <w:trHeight w:val="500"/>
        </w:trPr>
        <w:tc>
          <w:tcPr>
            <w:tcW w:w="1660" w:type="dxa"/>
            <w:hideMark/>
          </w:tcPr>
          <w:p w14:paraId="57C7CACA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SUBMITTED BY</w:t>
            </w:r>
          </w:p>
        </w:tc>
        <w:tc>
          <w:tcPr>
            <w:tcW w:w="4060" w:type="dxa"/>
            <w:hideMark/>
          </w:tcPr>
          <w:p w14:paraId="26BB796E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hideMark/>
          </w:tcPr>
          <w:p w14:paraId="012E46D5" w14:textId="6BCF23C8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DEPARTMENT</w:t>
            </w:r>
          </w:p>
        </w:tc>
        <w:tc>
          <w:tcPr>
            <w:tcW w:w="4060" w:type="dxa"/>
            <w:hideMark/>
          </w:tcPr>
          <w:p w14:paraId="676012FF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ED6439" w:rsidRPr="00B10695" w14:paraId="63337DC1" w14:textId="77777777" w:rsidTr="00F64597">
        <w:trPr>
          <w:trHeight w:val="500"/>
        </w:trPr>
        <w:tc>
          <w:tcPr>
            <w:tcW w:w="1660" w:type="dxa"/>
            <w:hideMark/>
          </w:tcPr>
          <w:p w14:paraId="1AAF4A53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CONTACT NAME</w:t>
            </w:r>
          </w:p>
        </w:tc>
        <w:tc>
          <w:tcPr>
            <w:tcW w:w="4060" w:type="dxa"/>
            <w:hideMark/>
          </w:tcPr>
          <w:p w14:paraId="51C310B7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vMerge w:val="restart"/>
            <w:hideMark/>
          </w:tcPr>
          <w:p w14:paraId="43653005" w14:textId="77777777" w:rsidR="00ED6439" w:rsidRPr="00B10695" w:rsidRDefault="00ED6439" w:rsidP="00F64597">
            <w:pPr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ADDRESS</w:t>
            </w:r>
          </w:p>
        </w:tc>
        <w:tc>
          <w:tcPr>
            <w:tcW w:w="4060" w:type="dxa"/>
            <w:vMerge w:val="restart"/>
            <w:hideMark/>
          </w:tcPr>
          <w:p w14:paraId="1BF00D1B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ED6439" w:rsidRPr="00B10695" w14:paraId="701F00C1" w14:textId="77777777" w:rsidTr="00F64597">
        <w:trPr>
          <w:trHeight w:val="500"/>
        </w:trPr>
        <w:tc>
          <w:tcPr>
            <w:tcW w:w="1660" w:type="dxa"/>
            <w:hideMark/>
          </w:tcPr>
          <w:p w14:paraId="496C30C0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PHONE</w:t>
            </w:r>
          </w:p>
        </w:tc>
        <w:tc>
          <w:tcPr>
            <w:tcW w:w="4060" w:type="dxa"/>
            <w:hideMark/>
          </w:tcPr>
          <w:p w14:paraId="56971535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vMerge/>
            <w:hideMark/>
          </w:tcPr>
          <w:p w14:paraId="7D157BD3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60" w:type="dxa"/>
            <w:vMerge/>
            <w:hideMark/>
          </w:tcPr>
          <w:p w14:paraId="3C3C4B3C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D6439" w:rsidRPr="00B10695" w14:paraId="24C85786" w14:textId="77777777" w:rsidTr="00F64597">
        <w:trPr>
          <w:trHeight w:val="500"/>
        </w:trPr>
        <w:tc>
          <w:tcPr>
            <w:tcW w:w="1660" w:type="dxa"/>
            <w:hideMark/>
          </w:tcPr>
          <w:p w14:paraId="706CE2A6" w14:textId="77777777" w:rsidR="00ED6439" w:rsidRPr="00B10695" w:rsidRDefault="00ED6439" w:rsidP="00F64597">
            <w:pPr>
              <w:ind w:firstLineChars="100" w:firstLine="14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EMAIL</w:t>
            </w:r>
          </w:p>
        </w:tc>
        <w:tc>
          <w:tcPr>
            <w:tcW w:w="4060" w:type="dxa"/>
            <w:hideMark/>
          </w:tcPr>
          <w:p w14:paraId="1C3FE1EF" w14:textId="77777777" w:rsidR="00ED6439" w:rsidRPr="00B10695" w:rsidRDefault="00ED6439" w:rsidP="00F64597">
            <w:pPr>
              <w:ind w:firstLineChars="100" w:firstLine="1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1069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660" w:type="dxa"/>
            <w:vMerge/>
            <w:hideMark/>
          </w:tcPr>
          <w:p w14:paraId="59CB4964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60" w:type="dxa"/>
            <w:vMerge/>
            <w:hideMark/>
          </w:tcPr>
          <w:p w14:paraId="66CB6AAD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34D28001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p w14:paraId="0A85756B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tbl>
      <w:tblPr>
        <w:tblStyle w:val="PlainTable5"/>
        <w:tblW w:w="11440" w:type="dxa"/>
        <w:tblLook w:val="0420" w:firstRow="1" w:lastRow="0" w:firstColumn="0" w:lastColumn="0" w:noHBand="0" w:noVBand="1"/>
      </w:tblPr>
      <w:tblGrid>
        <w:gridCol w:w="11440"/>
      </w:tblGrid>
      <w:tr w:rsidR="00ED6439" w:rsidRPr="00B10695" w14:paraId="4B7D0972" w14:textId="77777777" w:rsidTr="00F6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tcW w:w="11440" w:type="dxa"/>
            <w:tcBorders>
              <w:bottom w:val="single" w:sz="4" w:space="0" w:color="auto"/>
            </w:tcBorders>
            <w:vAlign w:val="bottom"/>
            <w:hideMark/>
          </w:tcPr>
          <w:p w14:paraId="3CF62F30" w14:textId="77777777" w:rsidR="00ED6439" w:rsidRPr="00B10695" w:rsidRDefault="00ED6439" w:rsidP="00F64597">
            <w:pPr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i w:val="0"/>
                <w:iCs w:val="0"/>
                <w:sz w:val="18"/>
                <w:szCs w:val="18"/>
              </w:rPr>
              <w:t>PROJECT OVERVIEW</w:t>
            </w:r>
          </w:p>
        </w:tc>
      </w:tr>
      <w:tr w:rsidR="00ED6439" w:rsidRPr="00B10695" w14:paraId="33EDC004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11440" w:type="dxa"/>
            <w:tcBorders>
              <w:top w:val="single" w:sz="4" w:space="0" w:color="auto"/>
            </w:tcBorders>
            <w:hideMark/>
          </w:tcPr>
          <w:p w14:paraId="16E03F6C" w14:textId="251DAB95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D6439" w:rsidRPr="00B10695" w14:paraId="7A5EB714" w14:textId="77777777" w:rsidTr="00F64597">
        <w:trPr>
          <w:trHeight w:val="400"/>
        </w:trPr>
        <w:tc>
          <w:tcPr>
            <w:tcW w:w="11440" w:type="dxa"/>
            <w:tcBorders>
              <w:bottom w:val="single" w:sz="4" w:space="0" w:color="auto"/>
            </w:tcBorders>
            <w:vAlign w:val="bottom"/>
            <w:hideMark/>
          </w:tcPr>
          <w:p w14:paraId="42EC329E" w14:textId="77777777" w:rsidR="00ED6439" w:rsidRPr="00B10695" w:rsidRDefault="00ED6439" w:rsidP="00F645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PURPOSE / GOALS</w:t>
            </w:r>
          </w:p>
        </w:tc>
      </w:tr>
      <w:tr w:rsidR="00ED6439" w:rsidRPr="00B10695" w14:paraId="59FF023D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5"/>
        </w:trPr>
        <w:tc>
          <w:tcPr>
            <w:tcW w:w="11440" w:type="dxa"/>
            <w:tcBorders>
              <w:top w:val="single" w:sz="4" w:space="0" w:color="auto"/>
            </w:tcBorders>
            <w:hideMark/>
          </w:tcPr>
          <w:p w14:paraId="1EA278BF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705C99C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p w14:paraId="24142B48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tbl>
      <w:tblPr>
        <w:tblStyle w:val="PlainTable3"/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ED6439" w:rsidRPr="00B10695" w14:paraId="1DC927FD" w14:textId="77777777" w:rsidTr="00F6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40" w:type="dxa"/>
            <w:tcBorders>
              <w:bottom w:val="single" w:sz="4" w:space="0" w:color="auto"/>
            </w:tcBorders>
            <w:vAlign w:val="bottom"/>
            <w:hideMark/>
          </w:tcPr>
          <w:p w14:paraId="29A799EF" w14:textId="77777777" w:rsidR="00ED6439" w:rsidRPr="00B10695" w:rsidRDefault="00ED6439" w:rsidP="00F6459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lastRenderedPageBreak/>
              <w:t>OBSTACLES</w:t>
            </w:r>
          </w:p>
        </w:tc>
      </w:tr>
      <w:tr w:rsidR="00ED6439" w:rsidRPr="00B10695" w14:paraId="7FC355E6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tcBorders>
              <w:top w:val="single" w:sz="4" w:space="0" w:color="auto"/>
              <w:right w:val="none" w:sz="0" w:space="0" w:color="auto"/>
            </w:tcBorders>
            <w:hideMark/>
          </w:tcPr>
          <w:p w14:paraId="490FD74C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00ED6439" w:rsidRPr="00B10695" w14:paraId="75F4D5E2" w14:textId="77777777" w:rsidTr="00F6459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tcBorders>
              <w:bottom w:val="single" w:sz="4" w:space="0" w:color="auto"/>
              <w:right w:val="none" w:sz="0" w:space="0" w:color="auto"/>
            </w:tcBorders>
            <w:vAlign w:val="bottom"/>
            <w:hideMark/>
          </w:tcPr>
          <w:p w14:paraId="03C349DA" w14:textId="77777777" w:rsidR="00ED6439" w:rsidRPr="00B10695" w:rsidRDefault="00ED6439" w:rsidP="00F6459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HARDWARE COMPATIBILITY</w:t>
            </w:r>
          </w:p>
        </w:tc>
      </w:tr>
      <w:tr w:rsidR="00ED6439" w:rsidRPr="00B10695" w14:paraId="35E92F31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tcBorders>
              <w:top w:val="single" w:sz="4" w:space="0" w:color="auto"/>
              <w:right w:val="none" w:sz="0" w:space="0" w:color="auto"/>
            </w:tcBorders>
            <w:hideMark/>
          </w:tcPr>
          <w:p w14:paraId="4CBE26F4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00ED6439" w:rsidRPr="00B10695" w14:paraId="794E6A01" w14:textId="77777777" w:rsidTr="00F6459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tcBorders>
              <w:bottom w:val="single" w:sz="4" w:space="0" w:color="auto"/>
              <w:right w:val="none" w:sz="0" w:space="0" w:color="auto"/>
            </w:tcBorders>
            <w:vAlign w:val="bottom"/>
            <w:hideMark/>
          </w:tcPr>
          <w:p w14:paraId="4DC42864" w14:textId="77777777" w:rsidR="00ED6439" w:rsidRPr="00B10695" w:rsidRDefault="00ED6439" w:rsidP="00F6459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SOFTWARE EMPLOYED</w:t>
            </w:r>
          </w:p>
        </w:tc>
      </w:tr>
      <w:tr w:rsidR="00ED6439" w:rsidRPr="00B10695" w14:paraId="186C965D" w14:textId="77777777" w:rsidTr="0080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hideMark/>
          </w:tcPr>
          <w:p w14:paraId="504594DC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00807672" w:rsidRPr="00B10695" w14:paraId="79A5753B" w14:textId="77777777" w:rsidTr="0080767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C66F38" w14:textId="3819487F" w:rsidR="00807672" w:rsidRPr="00B10695" w:rsidRDefault="00807672" w:rsidP="0080767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Estimated</w:t>
            </w:r>
            <w:r w:rsidR="001C2788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 xml:space="preserve"> hours/week</w:t>
            </w:r>
          </w:p>
        </w:tc>
      </w:tr>
      <w:tr w:rsidR="00807672" w:rsidRPr="00B10695" w14:paraId="1F64CDC2" w14:textId="77777777" w:rsidTr="001C2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tcBorders>
              <w:top w:val="single" w:sz="4" w:space="0" w:color="auto"/>
            </w:tcBorders>
          </w:tcPr>
          <w:p w14:paraId="257BF4A3" w14:textId="77777777" w:rsidR="00807672" w:rsidRPr="00B10695" w:rsidRDefault="00807672" w:rsidP="00F64597">
            <w:pPr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14:paraId="2F0D1322" w14:textId="3FE6BCB6" w:rsidR="00807672" w:rsidRDefault="00807672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p w14:paraId="11E27AB8" w14:textId="77777777" w:rsidR="00807672" w:rsidRDefault="00807672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  <w:br w:type="page"/>
      </w:r>
      <w:bookmarkStart w:id="0" w:name="_GoBack"/>
      <w:bookmarkEnd w:id="0"/>
    </w:p>
    <w:p w14:paraId="1881A013" w14:textId="77777777" w:rsidR="00ED6439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tbl>
      <w:tblPr>
        <w:tblStyle w:val="PlainTable4"/>
        <w:tblW w:w="11429" w:type="dxa"/>
        <w:tblLook w:val="04A0" w:firstRow="1" w:lastRow="0" w:firstColumn="1" w:lastColumn="0" w:noHBand="0" w:noVBand="1"/>
      </w:tblPr>
      <w:tblGrid>
        <w:gridCol w:w="1430"/>
        <w:gridCol w:w="6523"/>
        <w:gridCol w:w="3476"/>
      </w:tblGrid>
      <w:tr w:rsidR="00807672" w:rsidRPr="00B10695" w14:paraId="38774387" w14:textId="77777777" w:rsidTr="00F6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9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150D40AF" w14:textId="77777777" w:rsidR="00807672" w:rsidRPr="00B10695" w:rsidRDefault="00807672" w:rsidP="00F6459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COST STRUCTURE</w:t>
            </w:r>
          </w:p>
        </w:tc>
      </w:tr>
      <w:tr w:rsidR="00807672" w:rsidRPr="00B10695" w14:paraId="26D841B0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667699" w14:textId="77777777" w:rsidR="00807672" w:rsidRPr="00B10695" w:rsidRDefault="00807672" w:rsidP="00F64597">
            <w:pPr>
              <w:ind w:firstLineChars="100" w:firstLine="16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2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FE09C48" w14:textId="77777777" w:rsidR="00807672" w:rsidRPr="00B10695" w:rsidRDefault="00807672" w:rsidP="00F64597">
            <w:pPr>
              <w:ind w:firstLineChars="100" w:firstLin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04232CDB" w14:textId="77777777" w:rsidTr="00F6459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515CB402" w14:textId="77777777" w:rsidR="00807672" w:rsidRPr="00B10695" w:rsidRDefault="00807672" w:rsidP="00F6459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</w:tcBorders>
            <w:vAlign w:val="bottom"/>
            <w:hideMark/>
          </w:tcPr>
          <w:p w14:paraId="6C729DF8" w14:textId="77777777" w:rsidR="00807672" w:rsidRPr="00B10695" w:rsidRDefault="00807672" w:rsidP="00F64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COST</w:t>
            </w:r>
          </w:p>
        </w:tc>
      </w:tr>
      <w:tr w:rsidR="00807672" w:rsidRPr="00B10695" w14:paraId="1538148A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47C877A" w14:textId="77777777" w:rsidR="00807672" w:rsidRPr="00B10695" w:rsidRDefault="00807672" w:rsidP="00F64597">
            <w:pPr>
              <w:ind w:firstLineChars="100" w:firstLine="18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8663CD2" w14:textId="77777777" w:rsidR="00807672" w:rsidRPr="00B10695" w:rsidRDefault="00807672" w:rsidP="00F64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52DA804A" w14:textId="77777777" w:rsidTr="00F6459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right w:val="single" w:sz="4" w:space="0" w:color="auto"/>
            </w:tcBorders>
          </w:tcPr>
          <w:p w14:paraId="2378BA37" w14:textId="77777777" w:rsidR="00807672" w:rsidRPr="00B10695" w:rsidRDefault="00807672" w:rsidP="00F64597">
            <w:pPr>
              <w:ind w:firstLineChars="100" w:firstLine="18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left w:val="single" w:sz="4" w:space="0" w:color="auto"/>
            </w:tcBorders>
            <w:hideMark/>
          </w:tcPr>
          <w:p w14:paraId="698C9FC7" w14:textId="77777777" w:rsidR="00807672" w:rsidRPr="00B10695" w:rsidRDefault="00807672" w:rsidP="00F64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3F8DB5B3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right w:val="single" w:sz="4" w:space="0" w:color="auto"/>
            </w:tcBorders>
          </w:tcPr>
          <w:p w14:paraId="23787F69" w14:textId="77777777" w:rsidR="00807672" w:rsidRPr="00B10695" w:rsidRDefault="00807672" w:rsidP="00F64597">
            <w:pPr>
              <w:ind w:firstLineChars="100" w:firstLine="18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left w:val="single" w:sz="4" w:space="0" w:color="auto"/>
            </w:tcBorders>
            <w:hideMark/>
          </w:tcPr>
          <w:p w14:paraId="60BCA188" w14:textId="77777777" w:rsidR="00807672" w:rsidRPr="00B10695" w:rsidRDefault="00807672" w:rsidP="00F64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2BAD65F0" w14:textId="77777777" w:rsidTr="00F6459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right w:val="single" w:sz="4" w:space="0" w:color="auto"/>
            </w:tcBorders>
          </w:tcPr>
          <w:p w14:paraId="3A805EF5" w14:textId="77777777" w:rsidR="00807672" w:rsidRPr="00B10695" w:rsidRDefault="00807672" w:rsidP="00F64597">
            <w:pPr>
              <w:ind w:firstLineChars="100" w:firstLine="18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left w:val="single" w:sz="4" w:space="0" w:color="auto"/>
            </w:tcBorders>
            <w:hideMark/>
          </w:tcPr>
          <w:p w14:paraId="69C7A90E" w14:textId="77777777" w:rsidR="00807672" w:rsidRPr="00B10695" w:rsidRDefault="00807672" w:rsidP="00F64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1A56B126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right w:val="single" w:sz="4" w:space="0" w:color="auto"/>
            </w:tcBorders>
          </w:tcPr>
          <w:p w14:paraId="362C7896" w14:textId="77777777" w:rsidR="00807672" w:rsidRPr="00B10695" w:rsidRDefault="00807672" w:rsidP="00F64597">
            <w:pPr>
              <w:ind w:firstLineChars="100" w:firstLine="18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left w:val="single" w:sz="4" w:space="0" w:color="auto"/>
            </w:tcBorders>
            <w:hideMark/>
          </w:tcPr>
          <w:p w14:paraId="631AE882" w14:textId="77777777" w:rsidR="00807672" w:rsidRPr="00B10695" w:rsidRDefault="00807672" w:rsidP="00F64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397A8B46" w14:textId="77777777" w:rsidTr="00F6459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right w:val="single" w:sz="4" w:space="0" w:color="auto"/>
            </w:tcBorders>
          </w:tcPr>
          <w:p w14:paraId="0AD6C431" w14:textId="77777777" w:rsidR="00807672" w:rsidRPr="00B10695" w:rsidRDefault="00807672" w:rsidP="00F64597">
            <w:pPr>
              <w:ind w:firstLineChars="100" w:firstLine="18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left w:val="single" w:sz="4" w:space="0" w:color="auto"/>
            </w:tcBorders>
            <w:hideMark/>
          </w:tcPr>
          <w:p w14:paraId="6C3146EB" w14:textId="77777777" w:rsidR="00807672" w:rsidRPr="00B10695" w:rsidRDefault="00807672" w:rsidP="00F64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1D74584D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right w:val="single" w:sz="4" w:space="0" w:color="auto"/>
            </w:tcBorders>
          </w:tcPr>
          <w:p w14:paraId="2D3DD778" w14:textId="77777777" w:rsidR="00807672" w:rsidRPr="00B10695" w:rsidRDefault="00807672" w:rsidP="00F64597">
            <w:pPr>
              <w:ind w:firstLineChars="100" w:firstLine="180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left w:val="single" w:sz="4" w:space="0" w:color="auto"/>
            </w:tcBorders>
            <w:hideMark/>
          </w:tcPr>
          <w:p w14:paraId="387FE4AB" w14:textId="77777777" w:rsidR="00807672" w:rsidRPr="00B10695" w:rsidRDefault="00807672" w:rsidP="00F64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07672" w:rsidRPr="00B10695" w14:paraId="57402D63" w14:textId="77777777" w:rsidTr="00F6459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3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14:paraId="136C5632" w14:textId="77777777" w:rsidR="00807672" w:rsidRPr="00B10695" w:rsidRDefault="00807672" w:rsidP="00F64597">
            <w:pPr>
              <w:ind w:firstLineChars="100" w:firstLine="18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hideMark/>
          </w:tcPr>
          <w:p w14:paraId="3E3375EF" w14:textId="77777777" w:rsidR="00807672" w:rsidRPr="00B10695" w:rsidRDefault="00807672" w:rsidP="00F64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07672" w:rsidRPr="00B10695" w14:paraId="059CDAD7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9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1A0774" w14:textId="77777777" w:rsidR="00807672" w:rsidRPr="00B10695" w:rsidRDefault="00807672" w:rsidP="00F6459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FUNDING SOURCE</w:t>
            </w:r>
          </w:p>
        </w:tc>
      </w:tr>
      <w:tr w:rsidR="00807672" w:rsidRPr="00B10695" w14:paraId="7FFCB3F8" w14:textId="77777777" w:rsidTr="00F64597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hideMark/>
          </w:tcPr>
          <w:p w14:paraId="6D841A95" w14:textId="77777777" w:rsidR="00807672" w:rsidRPr="00B10695" w:rsidRDefault="00807672" w:rsidP="00F64597">
            <w:pPr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14:paraId="5E83C068" w14:textId="77777777" w:rsidR="00807672" w:rsidRDefault="00807672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p w14:paraId="6BE78199" w14:textId="77777777" w:rsidR="00807672" w:rsidRPr="00B10695" w:rsidRDefault="00807672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tbl>
      <w:tblPr>
        <w:tblStyle w:val="PlainTable4"/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ED6439" w:rsidRPr="00B10695" w14:paraId="5E714E40" w14:textId="77777777" w:rsidTr="00F6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3A3D00D" w14:textId="77777777" w:rsidR="00ED6439" w:rsidRPr="00B10695" w:rsidRDefault="00ED6439" w:rsidP="00F6459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  <w:t>TERMS &amp; CONDITIONS</w:t>
            </w:r>
          </w:p>
        </w:tc>
      </w:tr>
      <w:tr w:rsidR="00ED6439" w:rsidRPr="00B10695" w14:paraId="471388D2" w14:textId="77777777" w:rsidTr="00F6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0" w:type="dxa"/>
            <w:gridSpan w:val="2"/>
            <w:tcBorders>
              <w:top w:val="single" w:sz="4" w:space="0" w:color="auto"/>
            </w:tcBorders>
            <w:hideMark/>
          </w:tcPr>
          <w:p w14:paraId="3BD3CAB0" w14:textId="156E0C10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00ED6439" w:rsidRPr="00B10695" w14:paraId="01DC7B31" w14:textId="77777777" w:rsidTr="00F6459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  <w:vAlign w:val="center"/>
            <w:hideMark/>
          </w:tcPr>
          <w:p w14:paraId="5374B3AF" w14:textId="77777777" w:rsidR="00ED6439" w:rsidRPr="00B10695" w:rsidRDefault="00ED6439" w:rsidP="00F64597">
            <w:pPr>
              <w:ind w:firstLineChars="100" w:firstLine="16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B10695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vAlign w:val="center"/>
            <w:hideMark/>
          </w:tcPr>
          <w:p w14:paraId="3F1E20C8" w14:textId="77777777" w:rsidR="00ED6439" w:rsidRPr="00B10695" w:rsidRDefault="00ED6439" w:rsidP="00F645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14:paraId="6A301E99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ED6439" w:rsidRPr="00B10695" w14:paraId="11BE7571" w14:textId="77777777" w:rsidTr="00F64597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5312C28D" w14:textId="77777777" w:rsidR="00ED6439" w:rsidRPr="00B10695" w:rsidRDefault="00ED6439" w:rsidP="00F6459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ACCEPTANCE OF PROPOSAL</w:t>
            </w:r>
          </w:p>
        </w:tc>
      </w:tr>
      <w:tr w:rsidR="00ED6439" w:rsidRPr="00B10695" w14:paraId="3385635A" w14:textId="77777777" w:rsidTr="00F64597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52AC17D6" w14:textId="04D65DC5" w:rsidR="00ED6439" w:rsidRPr="00B10695" w:rsidRDefault="00ED6439" w:rsidP="00F64597">
            <w:pPr>
              <w:ind w:firstLineChars="100" w:firstLine="160"/>
              <w:jc w:val="right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B1069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PROJECT AUTHORIZATION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F1B57E4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06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470795ED" w14:textId="77777777" w:rsidR="00ED6439" w:rsidRPr="00B10695" w:rsidRDefault="00ED6439" w:rsidP="00F64597">
            <w:pPr>
              <w:ind w:firstLineChars="100" w:firstLine="160"/>
              <w:jc w:val="right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B1069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090F859C" w14:textId="77777777" w:rsidR="00ED6439" w:rsidRPr="00B10695" w:rsidRDefault="00ED6439" w:rsidP="00F6459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106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1F413795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p w14:paraId="23FE1856" w14:textId="77777777" w:rsidR="00ED6439" w:rsidRPr="00B10695" w:rsidRDefault="00ED6439" w:rsidP="00ED6439">
      <w:pPr>
        <w:rPr>
          <w:rFonts w:ascii="Times New Roman" w:eastAsia="Times New Roman" w:hAnsi="Times New Roman" w:cs="Times New Roman"/>
          <w:b/>
          <w:bCs/>
          <w:color w:val="495241"/>
          <w:sz w:val="22"/>
          <w:szCs w:val="44"/>
        </w:rPr>
      </w:pPr>
    </w:p>
    <w:p w14:paraId="3A0AFC25" w14:textId="77777777" w:rsidR="00ED6439" w:rsidRPr="00B10695" w:rsidRDefault="00ED6439" w:rsidP="00ED6439">
      <w:pPr>
        <w:rPr>
          <w:rFonts w:ascii="Times New Roman" w:hAnsi="Times New Roman" w:cs="Times New Roman"/>
        </w:rPr>
      </w:pPr>
    </w:p>
    <w:p w14:paraId="3732639C" w14:textId="77777777" w:rsidR="00B63006" w:rsidRPr="00ED6439" w:rsidRDefault="00B63006" w:rsidP="00ED6439"/>
    <w:sectPr w:rsidR="00B63006" w:rsidRPr="00ED6439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CAA1B" w14:textId="77777777" w:rsidR="002E6BA5" w:rsidRDefault="002E6BA5" w:rsidP="00DB2412">
      <w:r>
        <w:separator/>
      </w:r>
    </w:p>
  </w:endnote>
  <w:endnote w:type="continuationSeparator" w:id="0">
    <w:p w14:paraId="69CD4B93" w14:textId="77777777" w:rsidR="002E6BA5" w:rsidRDefault="002E6BA5" w:rsidP="00DB2412">
      <w:r>
        <w:continuationSeparator/>
      </w:r>
    </w:p>
  </w:endnote>
  <w:endnote w:type="continuationNotice" w:id="1">
    <w:p w14:paraId="3E8DFB7A" w14:textId="77777777" w:rsidR="0077239D" w:rsidRDefault="007723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A6622" w14:textId="77777777" w:rsidR="002E6BA5" w:rsidRDefault="002E6BA5" w:rsidP="00DB2412">
      <w:r>
        <w:separator/>
      </w:r>
    </w:p>
  </w:footnote>
  <w:footnote w:type="continuationSeparator" w:id="0">
    <w:p w14:paraId="5D8A2EA5" w14:textId="77777777" w:rsidR="002E6BA5" w:rsidRDefault="002E6BA5" w:rsidP="00DB2412">
      <w:r>
        <w:continuationSeparator/>
      </w:r>
    </w:p>
  </w:footnote>
  <w:footnote w:type="continuationNotice" w:id="1">
    <w:p w14:paraId="54BAFC72" w14:textId="77777777" w:rsidR="0077239D" w:rsidRDefault="0077239D"/>
  </w:footnote>
  <w:footnote w:id="2">
    <w:p w14:paraId="6488F794" w14:textId="34B92DC7" w:rsidR="00ED6439" w:rsidRPr="00B10695" w:rsidRDefault="00ED6439" w:rsidP="00ED6439">
      <w:pPr>
        <w:pStyle w:val="FootnoteText"/>
        <w:rPr>
          <w:rFonts w:ascii="Times New Roman" w:hAnsi="Times New Roman" w:cs="Times New Roman"/>
        </w:rPr>
      </w:pPr>
      <w:r w:rsidRPr="00B10695">
        <w:rPr>
          <w:rStyle w:val="FootnoteReference"/>
          <w:rFonts w:ascii="Times New Roman" w:hAnsi="Times New Roman" w:cs="Times New Roman"/>
        </w:rPr>
        <w:footnoteRef/>
      </w:r>
      <w:r w:rsidRPr="00B10695">
        <w:rPr>
          <w:rFonts w:ascii="Times New Roman" w:hAnsi="Times New Roman" w:cs="Times New Roman"/>
        </w:rPr>
        <w:t xml:space="preserve"> Client One’s Department</w:t>
      </w:r>
    </w:p>
  </w:footnote>
  <w:footnote w:id="3">
    <w:p w14:paraId="7F138B5F" w14:textId="61158C35" w:rsidR="00ED6439" w:rsidRDefault="00ED6439" w:rsidP="00ED6439">
      <w:pPr>
        <w:pStyle w:val="FootnoteText"/>
      </w:pPr>
      <w:r w:rsidRPr="00B10695">
        <w:rPr>
          <w:rStyle w:val="FootnoteReference"/>
          <w:rFonts w:ascii="Times New Roman" w:hAnsi="Times New Roman" w:cs="Times New Roman"/>
        </w:rPr>
        <w:footnoteRef/>
      </w:r>
      <w:r w:rsidRPr="00B10695">
        <w:rPr>
          <w:rFonts w:ascii="Times New Roman" w:hAnsi="Times New Roman" w:cs="Times New Roman"/>
        </w:rPr>
        <w:t xml:space="preserve"> Client Two’s Department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502B2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33"/>
    <w:rsid w:val="00005410"/>
    <w:rsid w:val="000102CA"/>
    <w:rsid w:val="0003453A"/>
    <w:rsid w:val="000707ED"/>
    <w:rsid w:val="00095FC9"/>
    <w:rsid w:val="000A6B42"/>
    <w:rsid w:val="000E7935"/>
    <w:rsid w:val="00107A05"/>
    <w:rsid w:val="0014094F"/>
    <w:rsid w:val="00157F65"/>
    <w:rsid w:val="00165169"/>
    <w:rsid w:val="00172CE8"/>
    <w:rsid w:val="001B74A4"/>
    <w:rsid w:val="001C2788"/>
    <w:rsid w:val="00246934"/>
    <w:rsid w:val="002805FC"/>
    <w:rsid w:val="0028063E"/>
    <w:rsid w:val="002E6BA5"/>
    <w:rsid w:val="0034743F"/>
    <w:rsid w:val="003A4BFF"/>
    <w:rsid w:val="003D6150"/>
    <w:rsid w:val="003E4943"/>
    <w:rsid w:val="003E4F0D"/>
    <w:rsid w:val="003F4952"/>
    <w:rsid w:val="004041F0"/>
    <w:rsid w:val="0040428F"/>
    <w:rsid w:val="00437607"/>
    <w:rsid w:val="00442819"/>
    <w:rsid w:val="00471C74"/>
    <w:rsid w:val="0047429C"/>
    <w:rsid w:val="0049296E"/>
    <w:rsid w:val="00492EED"/>
    <w:rsid w:val="004937B7"/>
    <w:rsid w:val="00495B48"/>
    <w:rsid w:val="004A2939"/>
    <w:rsid w:val="004A3AA0"/>
    <w:rsid w:val="004C720B"/>
    <w:rsid w:val="004D7535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5609B"/>
    <w:rsid w:val="006666A2"/>
    <w:rsid w:val="006A3315"/>
    <w:rsid w:val="006B233B"/>
    <w:rsid w:val="00700904"/>
    <w:rsid w:val="00702458"/>
    <w:rsid w:val="00706071"/>
    <w:rsid w:val="00723482"/>
    <w:rsid w:val="0074716D"/>
    <w:rsid w:val="00762690"/>
    <w:rsid w:val="0077239D"/>
    <w:rsid w:val="00781C86"/>
    <w:rsid w:val="007E0149"/>
    <w:rsid w:val="007E231D"/>
    <w:rsid w:val="007E4307"/>
    <w:rsid w:val="007E5B5E"/>
    <w:rsid w:val="00807672"/>
    <w:rsid w:val="0083365C"/>
    <w:rsid w:val="008B631D"/>
    <w:rsid w:val="008C1A69"/>
    <w:rsid w:val="008D1EAD"/>
    <w:rsid w:val="008D4D59"/>
    <w:rsid w:val="008E2435"/>
    <w:rsid w:val="00907F33"/>
    <w:rsid w:val="00942DA6"/>
    <w:rsid w:val="0094694C"/>
    <w:rsid w:val="00985675"/>
    <w:rsid w:val="009C4521"/>
    <w:rsid w:val="009F6C45"/>
    <w:rsid w:val="00A02960"/>
    <w:rsid w:val="00A24B2D"/>
    <w:rsid w:val="00A41540"/>
    <w:rsid w:val="00A6428E"/>
    <w:rsid w:val="00A731F7"/>
    <w:rsid w:val="00A7502B"/>
    <w:rsid w:val="00A91F17"/>
    <w:rsid w:val="00AE3E93"/>
    <w:rsid w:val="00B02F13"/>
    <w:rsid w:val="00B10695"/>
    <w:rsid w:val="00B45269"/>
    <w:rsid w:val="00B62208"/>
    <w:rsid w:val="00B63006"/>
    <w:rsid w:val="00B6597D"/>
    <w:rsid w:val="00B92110"/>
    <w:rsid w:val="00BA4F78"/>
    <w:rsid w:val="00BC1A20"/>
    <w:rsid w:val="00C01A37"/>
    <w:rsid w:val="00C624A3"/>
    <w:rsid w:val="00D06B25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18"/>
    <w:rsid w:val="00DA3F6D"/>
    <w:rsid w:val="00DB2412"/>
    <w:rsid w:val="00E33AA3"/>
    <w:rsid w:val="00E542C0"/>
    <w:rsid w:val="00E76E68"/>
    <w:rsid w:val="00EA104E"/>
    <w:rsid w:val="00EC3071"/>
    <w:rsid w:val="00ED6439"/>
    <w:rsid w:val="00EF1A78"/>
    <w:rsid w:val="00F04F96"/>
    <w:rsid w:val="00F22F09"/>
    <w:rsid w:val="00F45175"/>
    <w:rsid w:val="00F76C42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7AA40F"/>
  <w15:chartTrackingRefBased/>
  <w15:docId w15:val="{33566206-FCDC-420F-A548-5B8D9C7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64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B1069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1069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106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106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69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10695"/>
    <w:rPr>
      <w:color w:val="808080"/>
    </w:rPr>
  </w:style>
  <w:style w:type="table" w:styleId="PlainTable4">
    <w:name w:val="Plain Table 4"/>
    <w:basedOn w:val="TableNormal"/>
    <w:uiPriority w:val="44"/>
    <w:rsid w:val="00B1069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ri\AppData\Local\Temp\IC-Softwar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540825-66F5-4A43-8E1C-E1BF7296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IC-Software-Project-Proposal-Template-WORD.dotx</Template>
  <TotalTime>195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Mohamad Nizam</dc:creator>
  <cp:keywords/>
  <dc:description/>
  <cp:lastModifiedBy>Kadri Mohamad Nizam</cp:lastModifiedBy>
  <cp:revision>13</cp:revision>
  <cp:lastPrinted>2017-10-13T16:21:00Z</cp:lastPrinted>
  <dcterms:created xsi:type="dcterms:W3CDTF">2020-03-31T07:03:00Z</dcterms:created>
  <dcterms:modified xsi:type="dcterms:W3CDTF">2020-03-31T20:07:00Z</dcterms:modified>
</cp:coreProperties>
</file>